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A586" w14:textId="77777777" w:rsidR="0045039F" w:rsidRDefault="00314887" w:rsidP="00314887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55"/>
        <w:gridCol w:w="4017"/>
        <w:gridCol w:w="4122"/>
        <w:gridCol w:w="4071"/>
        <w:gridCol w:w="1035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7D62EDB" w:rsidR="00A04CC4" w:rsidRPr="002416E6" w:rsidRDefault="00875CC5" w:rsidP="002416E6">
            <w:pPr>
              <w:pStyle w:val="Ttulo2"/>
            </w:pPr>
            <w:r>
              <w:t>certificado de conclusão de curso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01D96E1E" w:rsidR="00A04CC4" w:rsidRPr="002416E6" w:rsidRDefault="00875CC5" w:rsidP="002416E6">
            <w:pPr>
              <w:pStyle w:val="Ttulo3"/>
            </w:pPr>
            <w:r w:rsidRPr="00875CC5">
              <w:t>Isso certifica que</w:t>
            </w:r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18D019A0" w:rsidR="00A04CC4" w:rsidRPr="002416E6" w:rsidRDefault="0011097A" w:rsidP="002416E6">
            <w:pPr>
              <w:pStyle w:val="Ttulo1"/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r w:rsidR="00875CC5">
              <w:rPr>
                <w:rFonts w:ascii="Adobe Gothic Std B" w:eastAsia="Adobe Gothic Std B" w:hAnsi="Adobe Gothic Std B"/>
              </w:rPr>
              <w:t>nome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4FB28A9D" w:rsidR="00A04CC4" w:rsidRDefault="00875CC5" w:rsidP="002416E6">
            <w:r>
              <w:t>concluiu com sucesso o curso</w:t>
            </w:r>
            <w:r w:rsidR="0011097A">
              <w:t xml:space="preserve"> </w:t>
            </w:r>
            <w:proofErr w:type="gramStart"/>
            <w:r w:rsidR="0011097A">
              <w:t xml:space="preserve">{{ </w:t>
            </w:r>
            <w:r>
              <w:t>curso</w:t>
            </w:r>
            <w:proofErr w:type="gramEnd"/>
            <w:r w:rsidR="0011097A">
              <w:t xml:space="preserve"> }}</w:t>
            </w:r>
          </w:p>
          <w:p w14:paraId="31D3E07E" w14:textId="0A927F1D" w:rsidR="0011097A" w:rsidRPr="002416E6" w:rsidRDefault="00875CC5" w:rsidP="002416E6">
            <w:r>
              <w:t>em</w:t>
            </w:r>
            <w:r w:rsidR="0011097A">
              <w:t>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2BE6ADC0" w:rsidR="00A04CC4" w:rsidRPr="002416E6" w:rsidRDefault="0011097A" w:rsidP="001962F9">
            <w:pPr>
              <w:pStyle w:val="Ttulo3"/>
            </w:pPr>
            <w:proofErr w:type="gramStart"/>
            <w:r>
              <w:t>{{ dat</w:t>
            </w:r>
            <w:r w:rsidR="00875CC5">
              <w:t>a</w:t>
            </w:r>
            <w:proofErr w:type="gramEnd"/>
            <w:r>
              <w:t xml:space="preserve"> }} </w:t>
            </w:r>
          </w:p>
        </w:tc>
      </w:tr>
      <w:tr w:rsidR="00A64533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10BA9AF4" w:rsidR="00A04CC4" w:rsidRPr="002416E6" w:rsidRDefault="0011097A" w:rsidP="001962F9">
            <w:pPr>
              <w:ind w:left="0" w:right="0"/>
            </w:pPr>
            <w:proofErr w:type="gramStart"/>
            <w:r>
              <w:t>{{</w:t>
            </w:r>
            <w:r w:rsidR="00A64533">
              <w:t xml:space="preserve"> i</w:t>
            </w:r>
            <w:r w:rsidR="00875CC5">
              <w:t>nstrutor</w:t>
            </w:r>
            <w:proofErr w:type="gramEnd"/>
            <w:r w:rsidR="00A64533">
              <w:t xml:space="preserve"> </w:t>
            </w:r>
            <w:r>
              <w:t>}}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4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56531407" w:rsidR="00A04CC4" w:rsidRPr="00973ADA" w:rsidRDefault="00973ADA" w:rsidP="001962F9">
            <w:pPr>
              <w:ind w:left="0" w:right="0"/>
              <w:rPr>
                <w:b/>
                <w:bCs/>
              </w:rPr>
            </w:pPr>
            <w:r w:rsidRPr="00973ADA">
              <w:rPr>
                <w:b/>
                <w:bCs/>
              </w:rPr>
              <w:t>Luiz Otávio Pires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A64533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3FF7B0A5" w:rsidR="00A04CC4" w:rsidRPr="002416E6" w:rsidRDefault="00875CC5" w:rsidP="001962F9">
            <w:pPr>
              <w:ind w:left="0" w:right="0"/>
            </w:pPr>
            <w:r>
              <w:t>Instrutor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55248BAD" w:rsidR="00A04CC4" w:rsidRPr="00973ADA" w:rsidRDefault="0011097A" w:rsidP="001962F9">
            <w:pPr>
              <w:ind w:left="0" w:right="0"/>
              <w:rPr>
                <w:i/>
                <w:iCs/>
              </w:rPr>
            </w:pPr>
            <w:r w:rsidRPr="00973ADA">
              <w:rPr>
                <w:i/>
                <w:iCs/>
              </w:rPr>
              <w:t>C</w:t>
            </w:r>
            <w:r w:rsidR="00973ADA" w:rsidRPr="00973ADA">
              <w:rPr>
                <w:i/>
                <w:iCs/>
              </w:rPr>
              <w:t>oordenador Pedagógico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9239F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ADF1" w14:textId="77777777" w:rsidR="00C9239F" w:rsidRDefault="00C9239F" w:rsidP="000875C0">
      <w:r>
        <w:separator/>
      </w:r>
    </w:p>
  </w:endnote>
  <w:endnote w:type="continuationSeparator" w:id="0">
    <w:p w14:paraId="0C18BC44" w14:textId="77777777" w:rsidR="00C9239F" w:rsidRDefault="00C9239F" w:rsidP="000875C0">
      <w:r>
        <w:continuationSeparator/>
      </w:r>
    </w:p>
  </w:endnote>
  <w:endnote w:type="continuationNotice" w:id="1">
    <w:p w14:paraId="5F2C1E1B" w14:textId="77777777" w:rsidR="00C9239F" w:rsidRDefault="00C92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5B91" w14:textId="77777777" w:rsidR="00C9239F" w:rsidRDefault="00C9239F" w:rsidP="000875C0">
      <w:r>
        <w:separator/>
      </w:r>
    </w:p>
  </w:footnote>
  <w:footnote w:type="continuationSeparator" w:id="0">
    <w:p w14:paraId="1BCBECAD" w14:textId="77777777" w:rsidR="00C9239F" w:rsidRDefault="00C9239F" w:rsidP="000875C0">
      <w:r>
        <w:continuationSeparator/>
      </w:r>
    </w:p>
  </w:footnote>
  <w:footnote w:type="continuationNotice" w:id="1">
    <w:p w14:paraId="28F1A58D" w14:textId="77777777" w:rsidR="00C9239F" w:rsidRDefault="00C9239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7A"/>
    <w:rsid w:val="0003083A"/>
    <w:rsid w:val="0008600D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5039F"/>
    <w:rsid w:val="0050636B"/>
    <w:rsid w:val="005358A0"/>
    <w:rsid w:val="005F2A53"/>
    <w:rsid w:val="006237E5"/>
    <w:rsid w:val="00683186"/>
    <w:rsid w:val="006A75DC"/>
    <w:rsid w:val="006F2FC9"/>
    <w:rsid w:val="007D1E03"/>
    <w:rsid w:val="007D2DEA"/>
    <w:rsid w:val="008130DC"/>
    <w:rsid w:val="00875CC5"/>
    <w:rsid w:val="0088227F"/>
    <w:rsid w:val="00893AFE"/>
    <w:rsid w:val="008D4107"/>
    <w:rsid w:val="008F7137"/>
    <w:rsid w:val="00967D57"/>
    <w:rsid w:val="00973ADA"/>
    <w:rsid w:val="009C6513"/>
    <w:rsid w:val="009D3373"/>
    <w:rsid w:val="00A04CC4"/>
    <w:rsid w:val="00A14C55"/>
    <w:rsid w:val="00A54BC3"/>
    <w:rsid w:val="00A6453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9239F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A7521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5C0"/>
  </w:style>
  <w:style w:type="paragraph" w:styleId="Rodap">
    <w:name w:val="footer"/>
    <w:basedOn w:val="Normal"/>
    <w:link w:val="Rodap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875C0"/>
  </w:style>
  <w:style w:type="character" w:customStyle="1" w:styleId="Ttulo1Char">
    <w:name w:val="Título 1 Char"/>
    <w:basedOn w:val="Fontepargpadro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2024-04-08T00:34:00Z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